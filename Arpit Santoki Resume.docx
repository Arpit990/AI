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73222" w14:textId="1C2F5D9D" w:rsidR="00F41BEE" w:rsidRPr="002D2BE3" w:rsidRDefault="007734A6" w:rsidP="009F2912">
      <w:pPr>
        <w:pStyle w:val="Title"/>
        <w:rPr>
          <w:rFonts w:asciiTheme="minorHAnsi" w:hAnsiTheme="minorHAnsi" w:cstheme="minorHAnsi"/>
        </w:rPr>
      </w:pPr>
      <w:r w:rsidRPr="002D2BE3">
        <w:rPr>
          <w:rFonts w:asciiTheme="minorHAnsi" w:hAnsiTheme="minorHAnsi" w:cstheme="minorHAnsi"/>
        </w:rPr>
        <w:t>Arpit Santoki</w:t>
      </w:r>
    </w:p>
    <w:p w14:paraId="544AF36E" w14:textId="05A4C9A7" w:rsidR="00F41BEE" w:rsidRPr="002D2BE3" w:rsidRDefault="007734A6" w:rsidP="009E3475">
      <w:pPr>
        <w:pStyle w:val="Subtitle"/>
        <w:rPr>
          <w:rFonts w:ascii="Arial" w:hAnsi="Arial" w:cs="Arial"/>
        </w:rPr>
      </w:pPr>
      <w:r w:rsidRPr="002D2BE3">
        <w:rPr>
          <w:rFonts w:ascii="Arial" w:hAnsi="Arial" w:cs="Arial"/>
        </w:rPr>
        <w:t>Software Engineer</w:t>
      </w:r>
      <w:r w:rsidR="00F41BEE" w:rsidRPr="002D2BE3">
        <w:rPr>
          <w:rFonts w:ascii="Arial" w:hAnsi="Arial" w:cs="Arial"/>
        </w:rPr>
        <w:t xml:space="preserve"> </w:t>
      </w:r>
    </w:p>
    <w:p w14:paraId="5A699BD3" w14:textId="7ABE956A" w:rsidR="00F41BEE" w:rsidRPr="002D2BE3" w:rsidRDefault="007734A6" w:rsidP="009E3475">
      <w:pPr>
        <w:pStyle w:val="Heading1"/>
        <w:rPr>
          <w:rFonts w:asciiTheme="minorHAnsi" w:hAnsiTheme="minorHAnsi" w:cstheme="minorHAnsi"/>
        </w:rPr>
      </w:pPr>
      <w:r w:rsidRPr="002D2BE3">
        <w:rPr>
          <w:rFonts w:asciiTheme="minorHAnsi" w:hAnsiTheme="minorHAnsi" w:cstheme="minorHAnsi"/>
        </w:rPr>
        <w:t>Gandhinagar, Gujarat</w:t>
      </w:r>
      <w:r w:rsidR="00F41BEE" w:rsidRPr="002D2BE3">
        <w:rPr>
          <w:rFonts w:asciiTheme="minorHAnsi" w:hAnsiTheme="minorHAnsi" w:cstheme="minorHAnsi"/>
        </w:rPr>
        <w:t xml:space="preserve"> | </w:t>
      </w:r>
      <w:r w:rsidRPr="002D2BE3">
        <w:rPr>
          <w:rFonts w:asciiTheme="minorHAnsi" w:hAnsiTheme="minorHAnsi" w:cstheme="minorHAnsi"/>
        </w:rPr>
        <w:t>6355714799</w:t>
      </w:r>
      <w:r w:rsidR="00F41BEE" w:rsidRPr="002D2BE3">
        <w:rPr>
          <w:rFonts w:asciiTheme="minorHAnsi" w:hAnsiTheme="minorHAnsi" w:cstheme="minorHAnsi"/>
        </w:rPr>
        <w:t xml:space="preserve"> | </w:t>
      </w:r>
      <w:r w:rsidRPr="002D2BE3">
        <w:rPr>
          <w:rFonts w:asciiTheme="minorHAnsi" w:hAnsiTheme="minorHAnsi" w:cstheme="minorHAnsi"/>
        </w:rPr>
        <w:t>santokiarpit0@gmail.com</w:t>
      </w:r>
      <w:r w:rsidR="00F41BEE" w:rsidRPr="002D2BE3">
        <w:rPr>
          <w:rFonts w:asciiTheme="minorHAnsi" w:hAnsiTheme="minorHAnsi" w:cstheme="minorHAnsi"/>
        </w:rPr>
        <w:t xml:space="preserve"> </w:t>
      </w:r>
    </w:p>
    <w:p w14:paraId="208BD7D4" w14:textId="77777777" w:rsidR="00003455" w:rsidRPr="00003455" w:rsidRDefault="00003455" w:rsidP="00003455"/>
    <w:p w14:paraId="2FE3A241" w14:textId="77777777" w:rsidR="00F41BEE" w:rsidRDefault="00000000" w:rsidP="006E0605">
      <w:pPr>
        <w:pStyle w:val="Heading1"/>
      </w:pPr>
      <w:sdt>
        <w:sdtPr>
          <w:id w:val="-736782104"/>
          <w:placeholder>
            <w:docPart w:val="8CAE335575EF49C5A4F1F3FD6473F9D2"/>
          </w:placeholder>
          <w:temporary/>
          <w:showingPlcHdr/>
          <w15:appearance w15:val="hidden"/>
        </w:sdtPr>
        <w:sdtContent>
          <w:r w:rsidR="00F41BEE" w:rsidRPr="002D2BE3">
            <w:rPr>
              <w:rFonts w:asciiTheme="minorHAnsi" w:hAnsiTheme="minorHAnsi" w:cstheme="minorHAnsi"/>
            </w:rPr>
            <w:t>Objective</w:t>
          </w:r>
        </w:sdtContent>
      </w:sdt>
    </w:p>
    <w:p w14:paraId="4AD460F8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F29966C" wp14:editId="497C5F10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582C62F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098DD43" w14:textId="00FF4303" w:rsidR="00F41BEE" w:rsidRPr="006D7DA5" w:rsidRDefault="00E743D1" w:rsidP="006D7DA5">
      <w:pPr>
        <w:spacing w:line="276" w:lineRule="auto"/>
        <w:jc w:val="both"/>
        <w:rPr>
          <w:rFonts w:ascii="Arial" w:hAnsi="Arial" w:cs="Arial"/>
          <w:szCs w:val="20"/>
        </w:rPr>
      </w:pPr>
      <w:r w:rsidRPr="00E743D1">
        <w:rPr>
          <w:rFonts w:ascii="Arial" w:hAnsi="Arial" w:cs="Arial"/>
          <w:szCs w:val="20"/>
        </w:rPr>
        <w:t>Motivated</w:t>
      </w:r>
      <w:r w:rsidR="00317655">
        <w:rPr>
          <w:rFonts w:ascii="Arial" w:hAnsi="Arial" w:cs="Arial"/>
          <w:szCs w:val="20"/>
        </w:rPr>
        <w:t xml:space="preserve"> and </w:t>
      </w:r>
      <w:r w:rsidR="00317655" w:rsidRPr="00317655">
        <w:rPr>
          <w:rFonts w:ascii="Arial" w:hAnsi="Arial" w:cs="Arial"/>
          <w:szCs w:val="20"/>
        </w:rPr>
        <w:t>Detail-Oriented</w:t>
      </w:r>
      <w:r w:rsidR="00317655">
        <w:rPr>
          <w:rFonts w:ascii="Arial" w:hAnsi="Arial" w:cs="Arial"/>
          <w:szCs w:val="20"/>
        </w:rPr>
        <w:t xml:space="preserve"> </w:t>
      </w:r>
      <w:r w:rsidRPr="00E743D1">
        <w:rPr>
          <w:rFonts w:ascii="Arial" w:hAnsi="Arial" w:cs="Arial"/>
          <w:szCs w:val="20"/>
        </w:rPr>
        <w:t>Software Developer with over 3 years</w:t>
      </w:r>
      <w:r w:rsidR="004D413F">
        <w:rPr>
          <w:rFonts w:ascii="Arial" w:hAnsi="Arial" w:cs="Arial"/>
          <w:szCs w:val="20"/>
        </w:rPr>
        <w:t xml:space="preserve"> of</w:t>
      </w:r>
      <w:r w:rsidRPr="00E743D1">
        <w:rPr>
          <w:rFonts w:ascii="Arial" w:hAnsi="Arial" w:cs="Arial"/>
          <w:szCs w:val="20"/>
        </w:rPr>
        <w:t xml:space="preserve"> experience in building and maintaining web applications. </w:t>
      </w:r>
      <w:r w:rsidR="00317655" w:rsidRPr="00317655">
        <w:rPr>
          <w:rFonts w:ascii="Arial" w:hAnsi="Arial" w:cs="Arial"/>
          <w:szCs w:val="20"/>
        </w:rPr>
        <w:t xml:space="preserve">Proficient in </w:t>
      </w:r>
      <w:r w:rsidR="00317655">
        <w:rPr>
          <w:rFonts w:ascii="Arial" w:hAnsi="Arial" w:cs="Arial"/>
          <w:szCs w:val="20"/>
        </w:rPr>
        <w:t xml:space="preserve">JavaScript, </w:t>
      </w:r>
      <w:r w:rsidR="00317655" w:rsidRPr="00317655">
        <w:rPr>
          <w:rFonts w:ascii="Arial" w:hAnsi="Arial" w:cs="Arial"/>
          <w:szCs w:val="20"/>
        </w:rPr>
        <w:t>C#, .NET</w:t>
      </w:r>
      <w:r w:rsidR="00317655">
        <w:rPr>
          <w:rFonts w:ascii="Arial" w:hAnsi="Arial" w:cs="Arial"/>
          <w:szCs w:val="20"/>
        </w:rPr>
        <w:t xml:space="preserve"> </w:t>
      </w:r>
      <w:r w:rsidR="00317655" w:rsidRPr="00317655">
        <w:rPr>
          <w:rFonts w:ascii="Arial" w:hAnsi="Arial" w:cs="Arial"/>
          <w:szCs w:val="20"/>
        </w:rPr>
        <w:t>and SQL.</w:t>
      </w:r>
      <w:r w:rsidRPr="00E743D1">
        <w:rPr>
          <w:rFonts w:ascii="Arial" w:hAnsi="Arial" w:cs="Arial"/>
          <w:szCs w:val="20"/>
        </w:rPr>
        <w:t xml:space="preserve"> </w:t>
      </w:r>
      <w:r w:rsidR="006D7DA5" w:rsidRPr="006D7DA5">
        <w:rPr>
          <w:rFonts w:ascii="Arial" w:hAnsi="Arial" w:cs="Arial"/>
          <w:szCs w:val="20"/>
        </w:rPr>
        <w:t xml:space="preserve">Seeking a Software </w:t>
      </w:r>
      <w:r w:rsidR="00B45221">
        <w:rPr>
          <w:rFonts w:ascii="Arial" w:hAnsi="Arial" w:cs="Arial"/>
          <w:szCs w:val="20"/>
        </w:rPr>
        <w:t>Engineer</w:t>
      </w:r>
      <w:r w:rsidR="006D7DA5" w:rsidRPr="006D7DA5">
        <w:rPr>
          <w:rFonts w:ascii="Arial" w:hAnsi="Arial" w:cs="Arial"/>
          <w:szCs w:val="20"/>
        </w:rPr>
        <w:t xml:space="preserve"> position to contribute to innovative projects and collaborate with a dynamic team to deliver high-quality software solutions</w:t>
      </w:r>
    </w:p>
    <w:p w14:paraId="136D4502" w14:textId="77777777" w:rsidR="00003455" w:rsidRDefault="00003455" w:rsidP="009E3475"/>
    <w:p w14:paraId="61FD2641" w14:textId="77777777" w:rsidR="00F41BEE" w:rsidRDefault="00000000" w:rsidP="006E0605">
      <w:pPr>
        <w:pStyle w:val="Heading1"/>
      </w:pPr>
      <w:sdt>
        <w:sdtPr>
          <w:id w:val="1494989950"/>
          <w:placeholder>
            <w:docPart w:val="01445A1437D84FA9ADDA36AB1623E141"/>
          </w:placeholder>
          <w:temporary/>
          <w:showingPlcHdr/>
          <w15:appearance w15:val="hidden"/>
        </w:sdtPr>
        <w:sdtContent>
          <w:r w:rsidR="00F41BEE" w:rsidRPr="002D2BE3">
            <w:rPr>
              <w:rFonts w:ascii="Arial" w:hAnsi="Arial" w:cs="Arial"/>
            </w:rPr>
            <w:t>Experience</w:t>
          </w:r>
        </w:sdtContent>
      </w:sdt>
    </w:p>
    <w:p w14:paraId="47B18539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4357BAA2" wp14:editId="179FC02E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BA2CC0D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DB770C3" w14:textId="306DC2C2" w:rsidR="00FF2754" w:rsidRDefault="00FF2754" w:rsidP="006E0605">
      <w:pPr>
        <w:pStyle w:val="Heading2"/>
      </w:pPr>
      <w:r>
        <w:t>BISAG-N – Gandhinagar, Gujarat</w:t>
      </w:r>
      <w:r w:rsidR="0074268B">
        <w:tab/>
        <w:t>July 2023 to Present</w:t>
      </w:r>
    </w:p>
    <w:p w14:paraId="0050ADFC" w14:textId="029A6985" w:rsidR="00F41BEE" w:rsidRPr="002145B5" w:rsidRDefault="00FF2754" w:rsidP="006E0605">
      <w:pPr>
        <w:pStyle w:val="Heading2"/>
        <w:rPr>
          <w:b w:val="0"/>
          <w:bCs/>
          <w:i/>
          <w:iCs/>
        </w:rPr>
      </w:pPr>
      <w:r w:rsidRPr="002145B5">
        <w:rPr>
          <w:b w:val="0"/>
          <w:bCs/>
          <w:i/>
          <w:iCs/>
        </w:rPr>
        <w:t>Software Developer</w:t>
      </w:r>
      <w:r w:rsidR="00003455" w:rsidRPr="002145B5">
        <w:rPr>
          <w:b w:val="0"/>
          <w:bCs/>
          <w:i/>
          <w:iCs/>
        </w:rPr>
        <w:tab/>
      </w:r>
    </w:p>
    <w:p w14:paraId="322F3A98" w14:textId="133A7A6B" w:rsidR="00F41BEE" w:rsidRDefault="004B1E67" w:rsidP="006E0605">
      <w:pPr>
        <w:pStyle w:val="ListBullet"/>
      </w:pPr>
      <w:r w:rsidRPr="004B1E67">
        <w:t xml:space="preserve">Communicated with MoD clients for requirement gathering, clarification, and feedback via </w:t>
      </w:r>
      <w:r>
        <w:t>VC</w:t>
      </w:r>
      <w:r w:rsidR="00F20A12">
        <w:t>.</w:t>
      </w:r>
    </w:p>
    <w:p w14:paraId="58E7ACD7" w14:textId="79B66990" w:rsidR="00F41BEE" w:rsidRDefault="004B1E67" w:rsidP="006E0605">
      <w:pPr>
        <w:pStyle w:val="ListBullet"/>
      </w:pPr>
      <w:r w:rsidRPr="004B1E67">
        <w:t xml:space="preserve">Designed and developed database schemas and web applications as per </w:t>
      </w:r>
      <w:r>
        <w:t>project</w:t>
      </w:r>
      <w:r w:rsidRPr="004B1E67">
        <w:t xml:space="preserve"> requirements.</w:t>
      </w:r>
    </w:p>
    <w:p w14:paraId="4ADE913E" w14:textId="5AF29EB0" w:rsidR="00F41BEE" w:rsidRDefault="00D754C9" w:rsidP="006E0605">
      <w:pPr>
        <w:pStyle w:val="ListBullet"/>
      </w:pPr>
      <w:r w:rsidRPr="00D754C9">
        <w:t>Showcased</w:t>
      </w:r>
      <w:r w:rsidR="0091561F" w:rsidRPr="0091561F">
        <w:t xml:space="preserve"> new features and integrated client feedback for continuous improvement.</w:t>
      </w:r>
    </w:p>
    <w:p w14:paraId="5776C8E5" w14:textId="3E1CE9A7" w:rsidR="00F41BEE" w:rsidRDefault="0091561F" w:rsidP="00D52131">
      <w:pPr>
        <w:pStyle w:val="ListBullet"/>
      </w:pPr>
      <w:r w:rsidRPr="0091561F">
        <w:t>Resolved bugs and delivered feature enhancements for existing software systems.</w:t>
      </w:r>
    </w:p>
    <w:p w14:paraId="45EFE40F" w14:textId="34E7DD2D" w:rsidR="0091561F" w:rsidRDefault="0091561F" w:rsidP="00D52131">
      <w:pPr>
        <w:pStyle w:val="ListBullet"/>
      </w:pPr>
      <w:r w:rsidRPr="0091561F">
        <w:t>Installed and configured GitLab on a local server to manage code repositories.</w:t>
      </w:r>
    </w:p>
    <w:p w14:paraId="1E8A955B" w14:textId="77777777" w:rsidR="0091561F" w:rsidRPr="0091561F" w:rsidRDefault="0091561F" w:rsidP="0091561F">
      <w:pPr>
        <w:pStyle w:val="ListBullet"/>
        <w:rPr>
          <w:lang w:val="en-IN" w:eastAsia="en-IN"/>
        </w:rPr>
      </w:pPr>
      <w:r w:rsidRPr="0091561F">
        <w:rPr>
          <w:lang w:val="en-IN" w:eastAsia="en-IN"/>
        </w:rPr>
        <w:t>Trained 20+ team members in using Git for effective version control and team collaboration.</w:t>
      </w:r>
    </w:p>
    <w:p w14:paraId="74C005DA" w14:textId="77777777" w:rsidR="0091561F" w:rsidRDefault="0091561F" w:rsidP="0091561F">
      <w:pPr>
        <w:pStyle w:val="ListBullet"/>
        <w:numPr>
          <w:ilvl w:val="0"/>
          <w:numId w:val="0"/>
        </w:numPr>
        <w:ind w:left="288"/>
      </w:pPr>
    </w:p>
    <w:p w14:paraId="0305DD13" w14:textId="77777777" w:rsidR="00003455" w:rsidRDefault="00003455" w:rsidP="00003455"/>
    <w:p w14:paraId="12FEDA40" w14:textId="007DCAA6" w:rsidR="00F41BEE" w:rsidRDefault="00FF2754" w:rsidP="006E0605">
      <w:pPr>
        <w:pStyle w:val="Heading2"/>
      </w:pPr>
      <w:r>
        <w:t>Brevity Software Solution – Rajkot, Gujarat</w:t>
      </w:r>
      <w:r w:rsidR="00003455">
        <w:tab/>
      </w:r>
      <w:r>
        <w:t>July 2021 to June 2023</w:t>
      </w:r>
    </w:p>
    <w:p w14:paraId="55EB552E" w14:textId="79DE50F0" w:rsidR="00FF2754" w:rsidRPr="002145B5" w:rsidRDefault="00FF2754" w:rsidP="006E0605">
      <w:pPr>
        <w:pStyle w:val="Heading2"/>
        <w:rPr>
          <w:b w:val="0"/>
          <w:bCs/>
          <w:i/>
          <w:iCs/>
        </w:rPr>
      </w:pPr>
      <w:r w:rsidRPr="002145B5">
        <w:rPr>
          <w:b w:val="0"/>
          <w:bCs/>
          <w:i/>
          <w:iCs/>
        </w:rPr>
        <w:t>Jr Software Developer</w:t>
      </w:r>
    </w:p>
    <w:p w14:paraId="23C4FF43" w14:textId="5BD06145" w:rsidR="002145B5" w:rsidRPr="002145B5" w:rsidRDefault="002145B5" w:rsidP="002145B5">
      <w:pPr>
        <w:pStyle w:val="ListBullet"/>
        <w:rPr>
          <w:lang w:val="en-IN"/>
        </w:rPr>
      </w:pPr>
      <w:r w:rsidRPr="002145B5">
        <w:rPr>
          <w:lang w:val="en-IN"/>
        </w:rPr>
        <w:t xml:space="preserve">Worked in </w:t>
      </w:r>
      <w:r w:rsidRPr="002145B5">
        <w:rPr>
          <w:bCs/>
          <w:lang w:val="en-IN"/>
        </w:rPr>
        <w:t>Agile 15-day sprints</w:t>
      </w:r>
      <w:r w:rsidRPr="002145B5">
        <w:rPr>
          <w:lang w:val="en-IN"/>
        </w:rPr>
        <w:t xml:space="preserve">, using </w:t>
      </w:r>
      <w:r w:rsidRPr="002145B5">
        <w:rPr>
          <w:bCs/>
          <w:lang w:val="en-IN"/>
        </w:rPr>
        <w:t>Azure DevOps</w:t>
      </w:r>
      <w:r w:rsidRPr="002145B5">
        <w:rPr>
          <w:lang w:val="en-IN"/>
        </w:rPr>
        <w:t xml:space="preserve"> for task tracking and daily reporting.</w:t>
      </w:r>
    </w:p>
    <w:p w14:paraId="56079381" w14:textId="484CD24E" w:rsidR="00F41BEE" w:rsidRPr="00F9179B" w:rsidRDefault="00F9179B" w:rsidP="002145B5">
      <w:pPr>
        <w:pStyle w:val="ListBullet"/>
      </w:pPr>
      <w:r w:rsidRPr="00F9179B">
        <w:t>Developed scalable web apps using C#, ASP.NET Core, LINQ, and EF Core</w:t>
      </w:r>
    </w:p>
    <w:p w14:paraId="7BB2ACED" w14:textId="07847243" w:rsidR="00F41BEE" w:rsidRDefault="002145B5" w:rsidP="00D52131">
      <w:pPr>
        <w:pStyle w:val="ListBullet"/>
      </w:pPr>
      <w:r w:rsidRPr="002145B5">
        <w:t xml:space="preserve">Wrote </w:t>
      </w:r>
      <w:r w:rsidRPr="00F9179B">
        <w:t>clean code and created mock test cases</w:t>
      </w:r>
      <w:r w:rsidRPr="002145B5">
        <w:t xml:space="preserve"> to support unit testing.</w:t>
      </w:r>
    </w:p>
    <w:p w14:paraId="10A103FA" w14:textId="694DF09D" w:rsidR="00F41BEE" w:rsidRDefault="00F9179B" w:rsidP="00D52131">
      <w:pPr>
        <w:pStyle w:val="ListBullet"/>
      </w:pPr>
      <w:r w:rsidRPr="00F9179B">
        <w:t>Used Git and CI/CD pipelines for version control and automated deployments.</w:t>
      </w:r>
    </w:p>
    <w:p w14:paraId="1763E6FA" w14:textId="55F1D9C5" w:rsidR="00003455" w:rsidRDefault="00000000" w:rsidP="00F9179B">
      <w:pPr>
        <w:pStyle w:val="ListBullet"/>
      </w:pPr>
      <w:sdt>
        <w:sdtPr>
          <w:id w:val="1176313580"/>
          <w:placeholder>
            <w:docPart w:val="0D111E47BD25458E9D0C56382CCA371A"/>
          </w:placeholder>
          <w:temporary/>
          <w:showingPlcHdr/>
          <w15:appearance w15:val="hidden"/>
        </w:sdtPr>
        <w:sdtContent>
          <w:r w:rsidR="00F9179B">
            <w:t>Collaborated on A/B tests, increased click-through</w:t>
          </w:r>
        </w:sdtContent>
      </w:sdt>
    </w:p>
    <w:p w14:paraId="34EC71D9" w14:textId="77777777" w:rsidR="00F9179B" w:rsidRDefault="00F9179B" w:rsidP="00F9179B">
      <w:pPr>
        <w:pStyle w:val="ListBullet"/>
        <w:numPr>
          <w:ilvl w:val="0"/>
          <w:numId w:val="0"/>
        </w:numPr>
        <w:ind w:left="288"/>
      </w:pPr>
    </w:p>
    <w:p w14:paraId="6EA0BF09" w14:textId="77777777" w:rsidR="00F41BEE" w:rsidRDefault="00000000" w:rsidP="006E0605">
      <w:pPr>
        <w:pStyle w:val="Heading1"/>
      </w:pPr>
      <w:sdt>
        <w:sdtPr>
          <w:id w:val="1513793667"/>
          <w:placeholder>
            <w:docPart w:val="C36D198343E5416F88985098D6DB95A3"/>
          </w:placeholder>
          <w:temporary/>
          <w:showingPlcHdr/>
          <w15:appearance w15:val="hidden"/>
        </w:sdtPr>
        <w:sdtContent>
          <w:r w:rsidR="00F41BEE" w:rsidRPr="002D2BE3">
            <w:rPr>
              <w:rFonts w:asciiTheme="minorHAnsi" w:hAnsiTheme="minorHAnsi" w:cstheme="minorHAnsi"/>
            </w:rPr>
            <w:t>Education</w:t>
          </w:r>
        </w:sdtContent>
      </w:sdt>
    </w:p>
    <w:p w14:paraId="27CDC1A5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69C6AB1" wp14:editId="19B5FB2B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5B5E34C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B8A96B5" w14:textId="4783483F" w:rsidR="00F41BEE" w:rsidRDefault="007734A6" w:rsidP="006E0605">
      <w:pPr>
        <w:pStyle w:val="Heading2"/>
      </w:pPr>
      <w:r w:rsidRPr="007734A6">
        <w:rPr>
          <w:bCs/>
        </w:rPr>
        <w:t>Higher Secondary Certificate (HSC)</w:t>
      </w:r>
      <w:r>
        <w:rPr>
          <w:bCs/>
        </w:rPr>
        <w:t>,</w:t>
      </w:r>
      <w:r w:rsidRPr="007734A6">
        <w:rPr>
          <w:bCs/>
        </w:rPr>
        <w:t xml:space="preserve"> Science Stream</w:t>
      </w:r>
      <w:r w:rsidR="00003455">
        <w:tab/>
      </w:r>
      <w:r w:rsidR="00AD44B6">
        <w:t xml:space="preserve">2016 - </w:t>
      </w:r>
      <w:r>
        <w:t>2018</w:t>
      </w:r>
    </w:p>
    <w:p w14:paraId="2EC46756" w14:textId="25F5F33E" w:rsidR="00F41BEE" w:rsidRPr="00197E6F" w:rsidRDefault="007734A6" w:rsidP="00D52131">
      <w:r w:rsidRPr="00197E6F">
        <w:t>Shantvan School</w:t>
      </w:r>
      <w:r w:rsidR="00D2539E" w:rsidRPr="00197E6F">
        <w:t xml:space="preserve"> –</w:t>
      </w:r>
      <w:r w:rsidRPr="00197E6F">
        <w:t xml:space="preserve"> Rajkot</w:t>
      </w:r>
      <w:r w:rsidR="00D2539E" w:rsidRPr="00197E6F">
        <w:t>,</w:t>
      </w:r>
      <w:r w:rsidRPr="00197E6F">
        <w:t xml:space="preserve"> Gujarat</w:t>
      </w:r>
    </w:p>
    <w:p w14:paraId="2D0A2091" w14:textId="3A6F5457" w:rsidR="007734A6" w:rsidRPr="00197E6F" w:rsidRDefault="007734A6" w:rsidP="00D52131">
      <w:r w:rsidRPr="00197E6F">
        <w:t>Percent</w:t>
      </w:r>
      <w:r w:rsidR="00AD44B6" w:rsidRPr="00197E6F">
        <w:t>ile</w:t>
      </w:r>
      <w:r w:rsidRPr="00197E6F">
        <w:t>: </w:t>
      </w:r>
      <w:r w:rsidR="00AD44B6" w:rsidRPr="00197E6F">
        <w:t>81.21</w:t>
      </w:r>
    </w:p>
    <w:p w14:paraId="3FBD0FF4" w14:textId="77777777" w:rsidR="00003455" w:rsidRDefault="00003455" w:rsidP="00003455"/>
    <w:p w14:paraId="5319E8F1" w14:textId="287547F6" w:rsidR="00F41BEE" w:rsidRDefault="00AD44B6" w:rsidP="006E0605">
      <w:pPr>
        <w:pStyle w:val="Heading2"/>
      </w:pPr>
      <w:r w:rsidRPr="00AD44B6">
        <w:rPr>
          <w:bCs/>
        </w:rPr>
        <w:t>Bachelor of Engineering (B.E.) in Computer Science</w:t>
      </w:r>
      <w:r w:rsidR="00003455">
        <w:tab/>
      </w:r>
      <w:r>
        <w:t xml:space="preserve">2018 - </w:t>
      </w:r>
      <w:r w:rsidR="007734A6">
        <w:t>2022</w:t>
      </w:r>
    </w:p>
    <w:p w14:paraId="3B818AB8" w14:textId="7CBEC9D0" w:rsidR="00003455" w:rsidRPr="00197E6F" w:rsidRDefault="00AD44B6" w:rsidP="00003455">
      <w:r w:rsidRPr="00197E6F">
        <w:t>Darshan Institute of Engineering &amp; Technology</w:t>
      </w:r>
      <w:r w:rsidR="00D2539E" w:rsidRPr="00197E6F">
        <w:t xml:space="preserve"> – Rajkot, Gujarat</w:t>
      </w:r>
    </w:p>
    <w:p w14:paraId="0BEE21E5" w14:textId="09E368F5" w:rsidR="00AD44B6" w:rsidRDefault="00AD44B6" w:rsidP="00003455">
      <w:r w:rsidRPr="00197E6F">
        <w:t>CGPA:</w:t>
      </w:r>
      <w:r>
        <w:rPr>
          <w:b/>
          <w:bCs/>
        </w:rPr>
        <w:t xml:space="preserve"> </w:t>
      </w:r>
      <w:r w:rsidRPr="00AD44B6">
        <w:t>8.</w:t>
      </w:r>
      <w:r>
        <w:t xml:space="preserve">80 </w:t>
      </w:r>
      <w:r w:rsidRPr="00AD44B6">
        <w:t>/</w:t>
      </w:r>
      <w:r>
        <w:t xml:space="preserve"> </w:t>
      </w:r>
      <w:r w:rsidRPr="00AD44B6">
        <w:t>10</w:t>
      </w:r>
    </w:p>
    <w:p w14:paraId="3C874581" w14:textId="77777777" w:rsidR="00274C2C" w:rsidRDefault="00274C2C" w:rsidP="00003455"/>
    <w:p w14:paraId="68DD7E3F" w14:textId="77777777" w:rsidR="00114237" w:rsidRPr="00AD44B6" w:rsidRDefault="00114237" w:rsidP="00003455">
      <w:pPr>
        <w:rPr>
          <w:b/>
          <w:bCs/>
        </w:rPr>
      </w:pPr>
    </w:p>
    <w:p w14:paraId="73B39606" w14:textId="77777777" w:rsidR="00F41BEE" w:rsidRDefault="00000000" w:rsidP="00D52131">
      <w:pPr>
        <w:pStyle w:val="Heading1"/>
      </w:pPr>
      <w:sdt>
        <w:sdtPr>
          <w:id w:val="592895854"/>
          <w:placeholder>
            <w:docPart w:val="2EA5C8F5F0AB4B42BA1EEA36EEA3610D"/>
          </w:placeholder>
          <w:temporary/>
          <w:showingPlcHdr/>
          <w15:appearance w15:val="hidden"/>
        </w:sdtPr>
        <w:sdtContent>
          <w:r w:rsidR="00F41BEE" w:rsidRPr="002D2BE3">
            <w:rPr>
              <w:rFonts w:asciiTheme="minorHAnsi" w:hAnsiTheme="minorHAnsi" w:cstheme="minorHAnsi"/>
            </w:rPr>
            <w:t>Skills &amp; abilities</w:t>
          </w:r>
        </w:sdtContent>
      </w:sdt>
    </w:p>
    <w:p w14:paraId="719B70E3" w14:textId="0DAC3C3D" w:rsidR="00F41BEE" w:rsidRDefault="00003455" w:rsidP="00114237">
      <w:pPr>
        <w:spacing w:line="168" w:lineRule="auto"/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571658D" wp14:editId="1A51D6A0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64C9A0C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346A6BA" w14:textId="7D0E129C" w:rsidR="00F41BEE" w:rsidRDefault="00114237" w:rsidP="00F37140">
      <w:pPr>
        <w:pStyle w:val="ListBullet"/>
      </w:pPr>
      <w:r>
        <w:t>Bootstrap</w:t>
      </w:r>
    </w:p>
    <w:p w14:paraId="19E19B4B" w14:textId="77777777" w:rsidR="00114237" w:rsidRDefault="00114237" w:rsidP="00F37140">
      <w:pPr>
        <w:pStyle w:val="ListBullet"/>
      </w:pPr>
      <w:r>
        <w:t>JavaScript</w:t>
      </w:r>
    </w:p>
    <w:p w14:paraId="3CAF6453" w14:textId="7F0F57B2" w:rsidR="00114237" w:rsidRDefault="00114237" w:rsidP="00F37140">
      <w:pPr>
        <w:pStyle w:val="ListBullet"/>
      </w:pPr>
      <w:r>
        <w:t>jQuery</w:t>
      </w:r>
    </w:p>
    <w:p w14:paraId="78772DEB" w14:textId="21CED0C2" w:rsidR="00F41BEE" w:rsidRDefault="00114237" w:rsidP="00F37140">
      <w:pPr>
        <w:pStyle w:val="ListBullet"/>
      </w:pPr>
      <w:r>
        <w:t>ASP.Net Core</w:t>
      </w:r>
    </w:p>
    <w:p w14:paraId="7059AD44" w14:textId="61DDDB07" w:rsidR="00114237" w:rsidRDefault="00114237" w:rsidP="00F37140">
      <w:pPr>
        <w:pStyle w:val="ListBullet"/>
      </w:pPr>
      <w:r>
        <w:t>C#</w:t>
      </w:r>
    </w:p>
    <w:p w14:paraId="07261707" w14:textId="361D6C41" w:rsidR="00114237" w:rsidRDefault="00114237" w:rsidP="00F37140">
      <w:pPr>
        <w:pStyle w:val="ListBullet"/>
      </w:pPr>
      <w:r>
        <w:t>MSSQL</w:t>
      </w:r>
    </w:p>
    <w:p w14:paraId="591AEF29" w14:textId="049023C7" w:rsidR="00114237" w:rsidRDefault="00114237" w:rsidP="00F37140">
      <w:pPr>
        <w:pStyle w:val="ListBullet"/>
      </w:pPr>
      <w:r>
        <w:t>Git</w:t>
      </w:r>
    </w:p>
    <w:p w14:paraId="74BAAF4B" w14:textId="2CD0E2E2" w:rsidR="000B455E" w:rsidRDefault="0042493A" w:rsidP="000B455E">
      <w:pPr>
        <w:pStyle w:val="ListBullet"/>
      </w:pPr>
      <w:r>
        <w:t>Azure</w:t>
      </w:r>
    </w:p>
    <w:p w14:paraId="1C6D4A99" w14:textId="130BAE9C" w:rsidR="002F68F0" w:rsidRDefault="002F68F0" w:rsidP="000B455E">
      <w:pPr>
        <w:pStyle w:val="ListBullet"/>
      </w:pPr>
      <w:r w:rsidRPr="002F68F0">
        <w:t>Teamwork</w:t>
      </w:r>
    </w:p>
    <w:p w14:paraId="365A55E7" w14:textId="5BE444BE" w:rsidR="002F68F0" w:rsidRDefault="002F68F0" w:rsidP="000B455E">
      <w:pPr>
        <w:pStyle w:val="ListBullet"/>
      </w:pPr>
      <w:r w:rsidRPr="002F68F0">
        <w:t>Problem</w:t>
      </w:r>
      <w:r>
        <w:t xml:space="preserve"> </w:t>
      </w:r>
      <w:r w:rsidRPr="002F68F0">
        <w:t>Solving</w:t>
      </w:r>
    </w:p>
    <w:p w14:paraId="04F51083" w14:textId="398638D0" w:rsidR="002F68F0" w:rsidRDefault="002F68F0" w:rsidP="000B455E">
      <w:pPr>
        <w:pStyle w:val="ListBullet"/>
      </w:pPr>
      <w:r w:rsidRPr="002F68F0">
        <w:t>Adaptability</w:t>
      </w:r>
    </w:p>
    <w:p w14:paraId="7B90DBA0" w14:textId="77777777" w:rsidR="000B455E" w:rsidRPr="00003455" w:rsidRDefault="000B455E" w:rsidP="000B455E"/>
    <w:p w14:paraId="7F467565" w14:textId="34A86F03" w:rsidR="000B455E" w:rsidRPr="000B455E" w:rsidRDefault="000B455E" w:rsidP="000B455E">
      <w:pPr>
        <w:pStyle w:val="Heading1"/>
        <w:rPr>
          <w:rFonts w:asciiTheme="minorHAnsi" w:hAnsiTheme="minorHAnsi" w:cstheme="minorHAnsi"/>
        </w:rPr>
      </w:pPr>
      <w:r w:rsidRPr="000B455E">
        <w:rPr>
          <w:rFonts w:asciiTheme="minorHAnsi" w:hAnsiTheme="minorHAnsi" w:cstheme="minorHAnsi"/>
        </w:rPr>
        <w:t>Achievements</w:t>
      </w:r>
    </w:p>
    <w:p w14:paraId="4758147B" w14:textId="19167FB6" w:rsidR="00565B08" w:rsidRDefault="000B455E" w:rsidP="000B455E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0F117E12" wp14:editId="2D1E2A38">
                <wp:extent cx="5943600" cy="0"/>
                <wp:effectExtent l="0" t="0" r="0" b="0"/>
                <wp:docPr id="168137835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A29DF5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B3914C7" w14:textId="77777777" w:rsidR="00565B08" w:rsidRDefault="00565B08" w:rsidP="000B455E">
      <w:pPr>
        <w:spacing w:line="168" w:lineRule="auto"/>
        <w:rPr>
          <w:sz w:val="10"/>
          <w:szCs w:val="12"/>
        </w:rPr>
      </w:pPr>
    </w:p>
    <w:p w14:paraId="56B8B318" w14:textId="3F5090AB" w:rsidR="00565B08" w:rsidRDefault="00565B08" w:rsidP="00565B08">
      <w:pPr>
        <w:pStyle w:val="Heading2"/>
      </w:pPr>
      <w:r w:rsidRPr="00565B08">
        <w:rPr>
          <w:bCs/>
        </w:rPr>
        <w:t>Received Certificate of Appreciation from Naval Headquarters, Ministry of Defence</w:t>
      </w:r>
    </w:p>
    <w:p w14:paraId="6F931273" w14:textId="20A261B8" w:rsidR="00565B08" w:rsidRPr="00F650C7" w:rsidRDefault="00565B08" w:rsidP="00565B08">
      <w:pPr>
        <w:pStyle w:val="ListBullet"/>
        <w:rPr>
          <w:lang w:val="en-IN"/>
        </w:rPr>
      </w:pPr>
      <w:r w:rsidRPr="00F650C7">
        <w:rPr>
          <w:lang w:val="en-IN"/>
        </w:rPr>
        <w:t>Demonstrated strong skills in C#</w:t>
      </w:r>
      <w:r w:rsidR="00CB1503" w:rsidRPr="00F650C7">
        <w:rPr>
          <w:lang w:val="en-IN"/>
        </w:rPr>
        <w:t xml:space="preserve"> and</w:t>
      </w:r>
      <w:r w:rsidRPr="00F650C7">
        <w:rPr>
          <w:lang w:val="en-IN"/>
        </w:rPr>
        <w:t xml:space="preserve"> PowerShell scripting</w:t>
      </w:r>
    </w:p>
    <w:p w14:paraId="7837AA54" w14:textId="436FBE9F" w:rsidR="00565B08" w:rsidRPr="00565B08" w:rsidRDefault="00565B08" w:rsidP="00565B08">
      <w:pPr>
        <w:pStyle w:val="ListBullet"/>
        <w:rPr>
          <w:lang w:val="en-IN"/>
        </w:rPr>
      </w:pPr>
      <w:r w:rsidRPr="00565B08">
        <w:rPr>
          <w:lang w:val="en-IN"/>
        </w:rPr>
        <w:t>Worked on privilege management and system-level automation.</w:t>
      </w:r>
    </w:p>
    <w:p w14:paraId="2CDEB868" w14:textId="77777777" w:rsidR="004939D3" w:rsidRDefault="004939D3" w:rsidP="004939D3">
      <w:pPr>
        <w:pStyle w:val="ListBullet"/>
        <w:numPr>
          <w:ilvl w:val="0"/>
          <w:numId w:val="0"/>
        </w:numPr>
      </w:pPr>
    </w:p>
    <w:p w14:paraId="5632986B" w14:textId="7639DABE" w:rsidR="004939D3" w:rsidRDefault="004939D3" w:rsidP="004939D3">
      <w:pPr>
        <w:pStyle w:val="ListBullet"/>
        <w:numPr>
          <w:ilvl w:val="0"/>
          <w:numId w:val="0"/>
        </w:numPr>
      </w:pPr>
      <w:r w:rsidRPr="004939D3">
        <w:rPr>
          <w:rFonts w:eastAsiaTheme="majorEastAsia" w:cs="Times New Roman (Headings CS)"/>
          <w:b/>
          <w:bCs/>
          <w:color w:val="191919" w:themeColor="background2" w:themeShade="1A"/>
          <w:szCs w:val="26"/>
        </w:rPr>
        <w:t>Level One Seller on Fiverr</w:t>
      </w:r>
    </w:p>
    <w:p w14:paraId="28E29E51" w14:textId="0C496FF3" w:rsidR="0051226B" w:rsidRPr="008636A4" w:rsidRDefault="0051226B" w:rsidP="004939D3">
      <w:pPr>
        <w:pStyle w:val="ListBullet"/>
        <w:rPr>
          <w:lang w:val="en-IN"/>
        </w:rPr>
      </w:pPr>
      <w:r w:rsidRPr="008636A4">
        <w:t>Earned Level One Seller status on Fiverr after completing 2</w:t>
      </w:r>
      <w:r w:rsidR="008636A4">
        <w:t>8</w:t>
      </w:r>
      <w:r w:rsidRPr="008636A4">
        <w:t xml:space="preserve"> projects with a 5-star rating.</w:t>
      </w:r>
    </w:p>
    <w:p w14:paraId="41AA2500" w14:textId="021BF8F8" w:rsidR="004939D3" w:rsidRPr="008636A4" w:rsidRDefault="000202A8" w:rsidP="004939D3">
      <w:pPr>
        <w:pStyle w:val="ListBullet"/>
        <w:rPr>
          <w:lang w:val="en-IN"/>
        </w:rPr>
      </w:pPr>
      <w:r w:rsidRPr="008636A4">
        <w:t>Delivered web apps and backend solutions using modern tech and clean code.</w:t>
      </w:r>
    </w:p>
    <w:p w14:paraId="375A38EF" w14:textId="2472D53B" w:rsidR="004939D3" w:rsidRPr="00565B08" w:rsidRDefault="000202A8" w:rsidP="004939D3">
      <w:pPr>
        <w:pStyle w:val="ListBullet"/>
        <w:rPr>
          <w:lang w:val="en-IN"/>
        </w:rPr>
      </w:pPr>
      <w:r w:rsidRPr="000202A8">
        <w:t xml:space="preserve">Known for </w:t>
      </w:r>
      <w:r w:rsidRPr="008636A4">
        <w:t>on-time delivery</w:t>
      </w:r>
      <w:r w:rsidRPr="000202A8">
        <w:t xml:space="preserve">, strong </w:t>
      </w:r>
      <w:r w:rsidRPr="008636A4">
        <w:t>project management</w:t>
      </w:r>
      <w:r w:rsidRPr="000202A8">
        <w:t xml:space="preserve"> and clear </w:t>
      </w:r>
      <w:r w:rsidRPr="008636A4">
        <w:t>client communication</w:t>
      </w:r>
      <w:r w:rsidRPr="000202A8">
        <w:t>.</w:t>
      </w:r>
    </w:p>
    <w:p w14:paraId="0A2E7194" w14:textId="77777777" w:rsidR="004939D3" w:rsidRDefault="004939D3" w:rsidP="00565B08">
      <w:pPr>
        <w:pStyle w:val="ListBullet"/>
        <w:numPr>
          <w:ilvl w:val="0"/>
          <w:numId w:val="0"/>
        </w:numPr>
        <w:ind w:left="288"/>
      </w:pPr>
    </w:p>
    <w:p w14:paraId="7D4AF636" w14:textId="1D101E74" w:rsidR="00565B08" w:rsidRDefault="00565B08" w:rsidP="00565B08">
      <w:pPr>
        <w:pStyle w:val="ListBullet"/>
        <w:numPr>
          <w:ilvl w:val="0"/>
          <w:numId w:val="0"/>
        </w:numPr>
        <w:ind w:left="288"/>
      </w:pPr>
    </w:p>
    <w:p w14:paraId="1095ED81" w14:textId="77777777" w:rsidR="00565B08" w:rsidRPr="000B455E" w:rsidRDefault="00565B08" w:rsidP="000B455E">
      <w:pPr>
        <w:spacing w:line="168" w:lineRule="auto"/>
        <w:rPr>
          <w:sz w:val="10"/>
          <w:szCs w:val="12"/>
        </w:rPr>
      </w:pPr>
    </w:p>
    <w:sectPr w:rsidR="00565B08" w:rsidRPr="000B455E" w:rsidSect="00ED59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A2BF4" w14:textId="77777777" w:rsidR="00C04C6C" w:rsidRDefault="00C04C6C">
      <w:pPr>
        <w:spacing w:after="0"/>
      </w:pPr>
      <w:r>
        <w:separator/>
      </w:r>
    </w:p>
  </w:endnote>
  <w:endnote w:type="continuationSeparator" w:id="0">
    <w:p w14:paraId="1A137F27" w14:textId="77777777" w:rsidR="00C04C6C" w:rsidRDefault="00C04C6C">
      <w:pPr>
        <w:spacing w:after="0"/>
      </w:pPr>
      <w:r>
        <w:continuationSeparator/>
      </w:r>
    </w:p>
  </w:endnote>
  <w:endnote w:type="continuationNotice" w:id="1">
    <w:p w14:paraId="4F9E8CBC" w14:textId="77777777" w:rsidR="00C04C6C" w:rsidRDefault="00C04C6C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816A8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C87DC3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B8556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7B9291" w14:textId="77777777" w:rsidR="00C04C6C" w:rsidRDefault="00C04C6C">
      <w:pPr>
        <w:spacing w:after="0"/>
      </w:pPr>
      <w:r>
        <w:separator/>
      </w:r>
    </w:p>
  </w:footnote>
  <w:footnote w:type="continuationSeparator" w:id="0">
    <w:p w14:paraId="0789ECE5" w14:textId="77777777" w:rsidR="00C04C6C" w:rsidRDefault="00C04C6C">
      <w:pPr>
        <w:spacing w:after="0"/>
      </w:pPr>
      <w:r>
        <w:continuationSeparator/>
      </w:r>
    </w:p>
  </w:footnote>
  <w:footnote w:type="continuationNotice" w:id="1">
    <w:p w14:paraId="45F7CD36" w14:textId="77777777" w:rsidR="00C04C6C" w:rsidRDefault="00C04C6C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3B9DE8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AB3EE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24B68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C928EA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D2D312A"/>
    <w:multiLevelType w:val="multilevel"/>
    <w:tmpl w:val="8BCEE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1"/>
  </w:num>
  <w:num w:numId="15" w16cid:durableId="94441604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2"/>
  </w:num>
  <w:num w:numId="20" w16cid:durableId="5988784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4A6"/>
    <w:rsid w:val="00003455"/>
    <w:rsid w:val="00013659"/>
    <w:rsid w:val="00013A66"/>
    <w:rsid w:val="000202A8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0C91"/>
    <w:rsid w:val="000539BD"/>
    <w:rsid w:val="00066E2A"/>
    <w:rsid w:val="00076DB4"/>
    <w:rsid w:val="0009195F"/>
    <w:rsid w:val="000B455E"/>
    <w:rsid w:val="000D355D"/>
    <w:rsid w:val="001046AC"/>
    <w:rsid w:val="0011008C"/>
    <w:rsid w:val="00111371"/>
    <w:rsid w:val="00114237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97E6F"/>
    <w:rsid w:val="001D4B58"/>
    <w:rsid w:val="00200572"/>
    <w:rsid w:val="0020336F"/>
    <w:rsid w:val="002145B5"/>
    <w:rsid w:val="00262033"/>
    <w:rsid w:val="00271453"/>
    <w:rsid w:val="002738FA"/>
    <w:rsid w:val="002742C3"/>
    <w:rsid w:val="00274C2C"/>
    <w:rsid w:val="00276E4F"/>
    <w:rsid w:val="00295104"/>
    <w:rsid w:val="002A3F25"/>
    <w:rsid w:val="002C0DDD"/>
    <w:rsid w:val="002D2BE3"/>
    <w:rsid w:val="002D59A2"/>
    <w:rsid w:val="002F68F0"/>
    <w:rsid w:val="00302F19"/>
    <w:rsid w:val="00304507"/>
    <w:rsid w:val="003108DB"/>
    <w:rsid w:val="00317655"/>
    <w:rsid w:val="00331246"/>
    <w:rsid w:val="003319FB"/>
    <w:rsid w:val="00351D1B"/>
    <w:rsid w:val="00357FD0"/>
    <w:rsid w:val="003630D5"/>
    <w:rsid w:val="003678C9"/>
    <w:rsid w:val="00374627"/>
    <w:rsid w:val="00380722"/>
    <w:rsid w:val="00394A6D"/>
    <w:rsid w:val="003B2143"/>
    <w:rsid w:val="003C14A1"/>
    <w:rsid w:val="003C38F0"/>
    <w:rsid w:val="003D1F76"/>
    <w:rsid w:val="003F19B9"/>
    <w:rsid w:val="00400FD0"/>
    <w:rsid w:val="0040118E"/>
    <w:rsid w:val="00420DE9"/>
    <w:rsid w:val="0042493A"/>
    <w:rsid w:val="00433CD1"/>
    <w:rsid w:val="00445933"/>
    <w:rsid w:val="004476A1"/>
    <w:rsid w:val="004476B0"/>
    <w:rsid w:val="004939D3"/>
    <w:rsid w:val="004A2F8F"/>
    <w:rsid w:val="004A4BFA"/>
    <w:rsid w:val="004B1AA6"/>
    <w:rsid w:val="004B1E67"/>
    <w:rsid w:val="004D413F"/>
    <w:rsid w:val="004D433E"/>
    <w:rsid w:val="004E47F6"/>
    <w:rsid w:val="004E6381"/>
    <w:rsid w:val="004F305A"/>
    <w:rsid w:val="004F7145"/>
    <w:rsid w:val="004F7524"/>
    <w:rsid w:val="00504FB9"/>
    <w:rsid w:val="005114E7"/>
    <w:rsid w:val="0051226B"/>
    <w:rsid w:val="00526E5A"/>
    <w:rsid w:val="005338E9"/>
    <w:rsid w:val="00536083"/>
    <w:rsid w:val="00542008"/>
    <w:rsid w:val="005463C0"/>
    <w:rsid w:val="00565B08"/>
    <w:rsid w:val="00582E2D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44298"/>
    <w:rsid w:val="00661BA3"/>
    <w:rsid w:val="00664C81"/>
    <w:rsid w:val="006734FD"/>
    <w:rsid w:val="00692F19"/>
    <w:rsid w:val="006953A2"/>
    <w:rsid w:val="006A3D6F"/>
    <w:rsid w:val="006B4315"/>
    <w:rsid w:val="006D236F"/>
    <w:rsid w:val="006D7DA5"/>
    <w:rsid w:val="006E0605"/>
    <w:rsid w:val="006E401C"/>
    <w:rsid w:val="006F0EAE"/>
    <w:rsid w:val="006F2441"/>
    <w:rsid w:val="00711175"/>
    <w:rsid w:val="00712084"/>
    <w:rsid w:val="007148DA"/>
    <w:rsid w:val="0074268B"/>
    <w:rsid w:val="007571DC"/>
    <w:rsid w:val="007734A6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636A4"/>
    <w:rsid w:val="00873549"/>
    <w:rsid w:val="00886378"/>
    <w:rsid w:val="00886E4A"/>
    <w:rsid w:val="008916B6"/>
    <w:rsid w:val="008B0C4F"/>
    <w:rsid w:val="008D5413"/>
    <w:rsid w:val="008D5A41"/>
    <w:rsid w:val="008D6A27"/>
    <w:rsid w:val="008E038B"/>
    <w:rsid w:val="008E10EB"/>
    <w:rsid w:val="008E5671"/>
    <w:rsid w:val="00912D4C"/>
    <w:rsid w:val="0091561F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D44B6"/>
    <w:rsid w:val="00AF3073"/>
    <w:rsid w:val="00B063E6"/>
    <w:rsid w:val="00B141D0"/>
    <w:rsid w:val="00B15C87"/>
    <w:rsid w:val="00B203B6"/>
    <w:rsid w:val="00B35070"/>
    <w:rsid w:val="00B430AF"/>
    <w:rsid w:val="00B45221"/>
    <w:rsid w:val="00B5201C"/>
    <w:rsid w:val="00B5257D"/>
    <w:rsid w:val="00B610B1"/>
    <w:rsid w:val="00B769EE"/>
    <w:rsid w:val="00B8342B"/>
    <w:rsid w:val="00B86516"/>
    <w:rsid w:val="00BB273E"/>
    <w:rsid w:val="00BD00F9"/>
    <w:rsid w:val="00BD735D"/>
    <w:rsid w:val="00C03729"/>
    <w:rsid w:val="00C04033"/>
    <w:rsid w:val="00C04C6C"/>
    <w:rsid w:val="00C30F46"/>
    <w:rsid w:val="00C444AC"/>
    <w:rsid w:val="00C57E43"/>
    <w:rsid w:val="00C6464E"/>
    <w:rsid w:val="00C72B59"/>
    <w:rsid w:val="00C82129"/>
    <w:rsid w:val="00C86F4F"/>
    <w:rsid w:val="00C904F1"/>
    <w:rsid w:val="00C91B5D"/>
    <w:rsid w:val="00C9734F"/>
    <w:rsid w:val="00CB1503"/>
    <w:rsid w:val="00CC75DB"/>
    <w:rsid w:val="00CF6FD5"/>
    <w:rsid w:val="00D016ED"/>
    <w:rsid w:val="00D05F48"/>
    <w:rsid w:val="00D241A0"/>
    <w:rsid w:val="00D2539E"/>
    <w:rsid w:val="00D33143"/>
    <w:rsid w:val="00D37D67"/>
    <w:rsid w:val="00D4111F"/>
    <w:rsid w:val="00D468C9"/>
    <w:rsid w:val="00D52131"/>
    <w:rsid w:val="00D56207"/>
    <w:rsid w:val="00D6278D"/>
    <w:rsid w:val="00D7441A"/>
    <w:rsid w:val="00D754C9"/>
    <w:rsid w:val="00D757F2"/>
    <w:rsid w:val="00D765AF"/>
    <w:rsid w:val="00D95183"/>
    <w:rsid w:val="00DD13DE"/>
    <w:rsid w:val="00DD4208"/>
    <w:rsid w:val="00DD79FA"/>
    <w:rsid w:val="00DF3D23"/>
    <w:rsid w:val="00E01B82"/>
    <w:rsid w:val="00E23538"/>
    <w:rsid w:val="00E321B6"/>
    <w:rsid w:val="00E45F8D"/>
    <w:rsid w:val="00E71047"/>
    <w:rsid w:val="00E726F0"/>
    <w:rsid w:val="00E743D1"/>
    <w:rsid w:val="00EA2B92"/>
    <w:rsid w:val="00EC12CE"/>
    <w:rsid w:val="00ED598E"/>
    <w:rsid w:val="00ED7FEB"/>
    <w:rsid w:val="00EE25F3"/>
    <w:rsid w:val="00F00186"/>
    <w:rsid w:val="00F20A12"/>
    <w:rsid w:val="00F37140"/>
    <w:rsid w:val="00F40303"/>
    <w:rsid w:val="00F41BEE"/>
    <w:rsid w:val="00F650C7"/>
    <w:rsid w:val="00F9179B"/>
    <w:rsid w:val="00FF2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E2A38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78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pit%20Santoki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8CAE335575EF49C5A4F1F3FD6473F9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B774C-2283-4A64-8C96-E6C441867663}"/>
      </w:docPartPr>
      <w:docPartBody>
        <w:p w:rsidR="00022767" w:rsidRDefault="00000000">
          <w:pPr>
            <w:pStyle w:val="8CAE335575EF49C5A4F1F3FD6473F9D2"/>
          </w:pPr>
          <w:r>
            <w:t>Objective</w:t>
          </w:r>
        </w:p>
      </w:docPartBody>
    </w:docPart>
    <w:docPart>
      <w:docPartPr>
        <w:name w:val="01445A1437D84FA9ADDA36AB1623E1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F0EBFB-E102-4CBB-8848-1EB6960B54FD}"/>
      </w:docPartPr>
      <w:docPartBody>
        <w:p w:rsidR="00022767" w:rsidRDefault="00000000">
          <w:pPr>
            <w:pStyle w:val="01445A1437D84FA9ADDA36AB1623E141"/>
          </w:pPr>
          <w:r>
            <w:t>Experience</w:t>
          </w:r>
        </w:p>
      </w:docPartBody>
    </w:docPart>
    <w:docPart>
      <w:docPartPr>
        <w:name w:val="0D111E47BD25458E9D0C56382CCA37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95B64-B51F-4E2E-9917-ECCE2EC6EA8A}"/>
      </w:docPartPr>
      <w:docPartBody>
        <w:p w:rsidR="00022767" w:rsidRDefault="00000000">
          <w:pPr>
            <w:pStyle w:val="0D111E47BD25458E9D0C56382CCA371A"/>
          </w:pPr>
          <w:r>
            <w:t>Collaborated on A/B tests, increased click-through</w:t>
          </w:r>
        </w:p>
      </w:docPartBody>
    </w:docPart>
    <w:docPart>
      <w:docPartPr>
        <w:name w:val="C36D198343E5416F88985098D6DB9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E74524-E3A9-4959-B3DD-98DC5FA6A0AC}"/>
      </w:docPartPr>
      <w:docPartBody>
        <w:p w:rsidR="00022767" w:rsidRDefault="00000000">
          <w:pPr>
            <w:pStyle w:val="C36D198343E5416F88985098D6DB95A3"/>
          </w:pPr>
          <w:r>
            <w:t>Education</w:t>
          </w:r>
        </w:p>
      </w:docPartBody>
    </w:docPart>
    <w:docPart>
      <w:docPartPr>
        <w:name w:val="2EA5C8F5F0AB4B42BA1EEA36EEA36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730C9-351C-43AC-8CA1-3D467F0EA5B3}"/>
      </w:docPartPr>
      <w:docPartBody>
        <w:p w:rsidR="00022767" w:rsidRDefault="00000000">
          <w:pPr>
            <w:pStyle w:val="2EA5C8F5F0AB4B42BA1EEA36EEA3610D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2D6"/>
    <w:rsid w:val="00022767"/>
    <w:rsid w:val="00027D0E"/>
    <w:rsid w:val="00084AC6"/>
    <w:rsid w:val="003678C9"/>
    <w:rsid w:val="00562E59"/>
    <w:rsid w:val="005665D0"/>
    <w:rsid w:val="008B0C4F"/>
    <w:rsid w:val="008B42D6"/>
    <w:rsid w:val="00C91B5D"/>
    <w:rsid w:val="00DD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AE335575EF49C5A4F1F3FD6473F9D2">
    <w:name w:val="8CAE335575EF49C5A4F1F3FD6473F9D2"/>
  </w:style>
  <w:style w:type="paragraph" w:customStyle="1" w:styleId="01445A1437D84FA9ADDA36AB1623E141">
    <w:name w:val="01445A1437D84FA9ADDA36AB1623E141"/>
  </w:style>
  <w:style w:type="paragraph" w:customStyle="1" w:styleId="0D111E47BD25458E9D0C56382CCA371A">
    <w:name w:val="0D111E47BD25458E9D0C56382CCA371A"/>
  </w:style>
  <w:style w:type="paragraph" w:customStyle="1" w:styleId="C36D198343E5416F88985098D6DB95A3">
    <w:name w:val="C36D198343E5416F88985098D6DB95A3"/>
  </w:style>
  <w:style w:type="paragraph" w:customStyle="1" w:styleId="2EA5C8F5F0AB4B42BA1EEA36EEA3610D">
    <w:name w:val="2EA5C8F5F0AB4B42BA1EEA36EEA361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0</TotalTime>
  <Pages>1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2025-05-09T04:08:00Z</dcterms:created>
  <dcterms:modified xsi:type="dcterms:W3CDTF">2025-05-12T17:57:00Z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